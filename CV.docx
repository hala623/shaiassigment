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0629D5" w:rsidP="0029390F">
            <w:pPr>
              <w:pStyle w:val="Address"/>
            </w:pPr>
          </w:p>
          <w:p w:rsidR="000629D5" w:rsidRDefault="0029390F" w:rsidP="0029390F">
            <w:pPr>
              <w:pStyle w:val="Address"/>
            </w:pPr>
            <w:r>
              <w:t>SHAI FOR AI</w:t>
            </w:r>
          </w:p>
          <w:p w:rsidR="000629D5" w:rsidRDefault="0029390F" w:rsidP="0029390F">
            <w:pPr>
              <w:pStyle w:val="ListBullet"/>
            </w:pPr>
            <w:r>
              <w:t xml:space="preserve">STUDENT at YU in </w:t>
            </w:r>
            <w:r w:rsidRPr="0029390F">
              <w:t>In my third year</w:t>
            </w:r>
          </w:p>
          <w:p w:rsidR="00504973" w:rsidRDefault="00504973" w:rsidP="00504973">
            <w:pPr>
              <w:pStyle w:val="ListBullet"/>
            </w:pPr>
            <w:r>
              <w:t>Main concepts in Data analysis  and Data science</w:t>
            </w:r>
          </w:p>
          <w:p w:rsidR="00504973" w:rsidRDefault="00504973" w:rsidP="00504973">
            <w:pPr>
              <w:pStyle w:val="ListBullet"/>
            </w:pPr>
            <w:r>
              <w:t>Main concepts in</w:t>
            </w:r>
            <w:r>
              <w:t xml:space="preserve"> ML </w:t>
            </w:r>
          </w:p>
          <w:p w:rsidR="00504973" w:rsidRDefault="00504973" w:rsidP="00504973">
            <w:pPr>
              <w:pStyle w:val="ListBullet"/>
            </w:pPr>
            <w:r>
              <w:t xml:space="preserve">Basics in AI </w:t>
            </w:r>
          </w:p>
          <w:p w:rsidR="00504973" w:rsidRDefault="00504973" w:rsidP="00504973">
            <w:pPr>
              <w:pStyle w:val="ListBullet"/>
            </w:pPr>
            <w:r>
              <w:t xml:space="preserve">Programming language is python </w:t>
            </w:r>
          </w:p>
          <w:p w:rsidR="00504973" w:rsidRPr="0029390F" w:rsidRDefault="00504973" w:rsidP="00504973">
            <w:pPr>
              <w:pStyle w:val="ListBullet"/>
            </w:pPr>
            <w:r>
              <w:t xml:space="preserve">Query language SQL </w:t>
            </w:r>
          </w:p>
          <w:p w:rsidR="000629D5" w:rsidRPr="00BF09B3" w:rsidRDefault="000629D5" w:rsidP="00846D4F"/>
          <w:p w:rsidR="000629D5" w:rsidRDefault="00504973" w:rsidP="00504973">
            <w:r>
              <w:rPr>
                <w:rFonts w:hint="cs"/>
                <w:rtl/>
              </w:rPr>
              <w:t xml:space="preserve">حلا أيمن العمري </w:t>
            </w:r>
          </w:p>
          <w:p w:rsidR="000629D5" w:rsidRDefault="000629D5" w:rsidP="00504973">
            <w:bookmarkStart w:id="0" w:name="_GoBack"/>
            <w:bookmarkEnd w:id="0"/>
          </w:p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0629D5" w:rsidRPr="00846D4F" w:rsidRDefault="0029390F" w:rsidP="0029390F">
            <w:pPr>
              <w:pStyle w:val="Title"/>
            </w:pPr>
            <w:r>
              <w:t>hala al omari</w:t>
            </w:r>
          </w:p>
          <w:p w:rsidR="000629D5" w:rsidRDefault="0029390F" w:rsidP="0029390F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>
              <w:rPr>
                <w:spacing w:val="0"/>
                <w:w w:val="100"/>
              </w:rPr>
              <w:t xml:space="preserve">Student </w:t>
            </w:r>
          </w:p>
          <w:p w:rsidR="000629D5" w:rsidRDefault="000629D5" w:rsidP="000629D5"/>
          <w:sdt>
            <w:sdtPr>
              <w:id w:val="-1954003311"/>
              <w:placeholder>
                <w:docPart w:val="A716DD8085F34F19BEB7CA67B4C48A69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51DBFCA071AD4C3AA6E900015E4B9DFD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0629D5" w:rsidRDefault="0029390F" w:rsidP="0029390F">
            <w:pPr>
              <w:pStyle w:val="ContactDetails"/>
            </w:pPr>
            <w:r>
              <w:t>0772451623</w:t>
            </w:r>
          </w:p>
          <w:p w:rsidR="000629D5" w:rsidRPr="004D3011" w:rsidRDefault="000629D5" w:rsidP="000629D5">
            <w:pPr>
              <w:pStyle w:val="NoSpacing"/>
            </w:pPr>
          </w:p>
          <w:p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83DC47B959DD493AA88EB3C245BB01ED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0629D5" w:rsidRPr="00846D4F" w:rsidRDefault="0029390F" w:rsidP="0029390F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Omarihala406@gmail.com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29390F" w:rsidRPr="00846D4F" w:rsidRDefault="0029390F" w:rsidP="00846D4F">
      <w:pPr>
        <w:tabs>
          <w:tab w:val="left" w:pos="990"/>
        </w:tabs>
        <w:spacing w:after="0"/>
        <w:rPr>
          <w:sz w:val="8"/>
        </w:rPr>
      </w:pPr>
    </w:p>
    <w:sectPr w:rsidR="0029390F" w:rsidRPr="00846D4F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152" w:rsidRDefault="008B0152" w:rsidP="000C45FF">
      <w:r>
        <w:separator/>
      </w:r>
    </w:p>
  </w:endnote>
  <w:endnote w:type="continuationSeparator" w:id="0">
    <w:p w:rsidR="008B0152" w:rsidRDefault="008B015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152" w:rsidRDefault="008B0152" w:rsidP="000C45FF">
      <w:r>
        <w:separator/>
      </w:r>
    </w:p>
  </w:footnote>
  <w:footnote w:type="continuationSeparator" w:id="0">
    <w:p w:rsidR="008B0152" w:rsidRDefault="008B015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90F" w:rsidRDefault="0029390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F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9390F"/>
    <w:rsid w:val="0030481B"/>
    <w:rsid w:val="004071FC"/>
    <w:rsid w:val="00445947"/>
    <w:rsid w:val="004813B3"/>
    <w:rsid w:val="00496591"/>
    <w:rsid w:val="004C63E4"/>
    <w:rsid w:val="004D3011"/>
    <w:rsid w:val="00504973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B0152"/>
    <w:rsid w:val="008C1736"/>
    <w:rsid w:val="00922D5C"/>
    <w:rsid w:val="009E7C63"/>
    <w:rsid w:val="00A10A67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ol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16DD8085F34F19BEB7CA67B4C48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09F6D-EF11-4819-9F6A-9F0B14896976}"/>
      </w:docPartPr>
      <w:docPartBody>
        <w:p w:rsidR="008568DE" w:rsidRDefault="008568DE">
          <w:pPr>
            <w:pStyle w:val="A716DD8085F34F19BEB7CA67B4C48A69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51DBFCA071AD4C3AA6E900015E4B9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0356E-FE2D-425D-84DF-2D6A655D5644}"/>
      </w:docPartPr>
      <w:docPartBody>
        <w:p w:rsidR="008568DE" w:rsidRDefault="008568DE">
          <w:pPr>
            <w:pStyle w:val="51DBFCA071AD4C3AA6E900015E4B9DFD"/>
          </w:pPr>
          <w:r w:rsidRPr="004D3011">
            <w:t>PHONE:</w:t>
          </w:r>
        </w:p>
      </w:docPartBody>
    </w:docPart>
    <w:docPart>
      <w:docPartPr>
        <w:name w:val="83DC47B959DD493AA88EB3C245BB0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7DCD9-B017-435C-B782-B18D456F5D7A}"/>
      </w:docPartPr>
      <w:docPartBody>
        <w:p w:rsidR="008568DE" w:rsidRDefault="008568DE">
          <w:pPr>
            <w:pStyle w:val="83DC47B959DD493AA88EB3C245BB01ED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DE"/>
    <w:rsid w:val="0085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B2AC8ACE084E7C86314F8BD5F00523">
    <w:name w:val="FAB2AC8ACE084E7C86314F8BD5F00523"/>
  </w:style>
  <w:style w:type="paragraph" w:customStyle="1" w:styleId="7DD726C280A645F99ED68D9CDF7E0380">
    <w:name w:val="7DD726C280A645F99ED68D9CDF7E0380"/>
  </w:style>
  <w:style w:type="paragraph" w:customStyle="1" w:styleId="6F48E2607B1D494D85C420D1F3BCC8E3">
    <w:name w:val="6F48E2607B1D494D85C420D1F3BCC8E3"/>
  </w:style>
  <w:style w:type="paragraph" w:customStyle="1" w:styleId="E60613E25D9044AF8111413857D05376">
    <w:name w:val="E60613E25D9044AF8111413857D05376"/>
  </w:style>
  <w:style w:type="paragraph" w:customStyle="1" w:styleId="872D4F1A1AF54FE78AADF6AFC34536B3">
    <w:name w:val="872D4F1A1AF54FE78AADF6AFC34536B3"/>
  </w:style>
  <w:style w:type="paragraph" w:customStyle="1" w:styleId="1E43A799C67342579032118081043D74">
    <w:name w:val="1E43A799C67342579032118081043D74"/>
  </w:style>
  <w:style w:type="paragraph" w:customStyle="1" w:styleId="73DB8850624F4713B23DD79BECECE81D">
    <w:name w:val="73DB8850624F4713B23DD79BECECE81D"/>
  </w:style>
  <w:style w:type="paragraph" w:customStyle="1" w:styleId="5FF0D6824BF14B2B98A0D33869674D4F">
    <w:name w:val="5FF0D6824BF14B2B98A0D33869674D4F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BA23490CA5834FEDA6AF6C430EE7DCF6">
    <w:name w:val="BA23490CA5834FEDA6AF6C430EE7DCF6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7692430F52A0406CBD8EA0FD148ABA9B">
    <w:name w:val="7692430F52A0406CBD8EA0FD148ABA9B"/>
  </w:style>
  <w:style w:type="paragraph" w:customStyle="1" w:styleId="F9A6C3DCDC9645A8B9CE5A3FDB20E4FB">
    <w:name w:val="F9A6C3DCDC9645A8B9CE5A3FDB20E4FB"/>
  </w:style>
  <w:style w:type="paragraph" w:customStyle="1" w:styleId="B70D627343344A0B9D0B723FEF88C135">
    <w:name w:val="B70D627343344A0B9D0B723FEF88C135"/>
  </w:style>
  <w:style w:type="paragraph" w:customStyle="1" w:styleId="BE94072DD9B44EAF9F7C91EBD8A41C30">
    <w:name w:val="BE94072DD9B44EAF9F7C91EBD8A41C30"/>
  </w:style>
  <w:style w:type="paragraph" w:customStyle="1" w:styleId="8D10F171FCBD46B5BC2A740D264F30C8">
    <w:name w:val="8D10F171FCBD46B5BC2A740D264F30C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716DD8085F34F19BEB7CA67B4C48A69">
    <w:name w:val="A716DD8085F34F19BEB7CA67B4C48A69"/>
  </w:style>
  <w:style w:type="paragraph" w:customStyle="1" w:styleId="51DBFCA071AD4C3AA6E900015E4B9DFD">
    <w:name w:val="51DBFCA071AD4C3AA6E900015E4B9DFD"/>
  </w:style>
  <w:style w:type="paragraph" w:customStyle="1" w:styleId="266652335BAD4876AAD07850BBE31BF4">
    <w:name w:val="266652335BAD4876AAD07850BBE31BF4"/>
  </w:style>
  <w:style w:type="paragraph" w:customStyle="1" w:styleId="982F57BFA39C4A028EC324DA0A208F09">
    <w:name w:val="982F57BFA39C4A028EC324DA0A208F09"/>
  </w:style>
  <w:style w:type="paragraph" w:customStyle="1" w:styleId="AD2A8562BFC8458AB082A78FC6F85358">
    <w:name w:val="AD2A8562BFC8458AB082A78FC6F85358"/>
  </w:style>
  <w:style w:type="paragraph" w:customStyle="1" w:styleId="83DC47B959DD493AA88EB3C245BB01ED">
    <w:name w:val="83DC47B959DD493AA88EB3C245BB01ED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4F8AA5739FB8404DBA5220F0E46F7AE5">
    <w:name w:val="4F8AA5739FB8404DBA5220F0E46F7A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2024-02-12T15:22:00Z</dcterms:created>
  <dcterms:modified xsi:type="dcterms:W3CDTF">2024-02-12T15:40:00Z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